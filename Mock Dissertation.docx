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196D6" w14:textId="4729DF72" w:rsidR="00804E43" w:rsidRDefault="00F83BA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  <w:r w:rsidRPr="0024323A">
        <w:rPr>
          <w:rFonts w:cs="Calibri"/>
          <w:b w:val="0"/>
          <w:bCs/>
          <w:sz w:val="52"/>
          <w:szCs w:val="52"/>
        </w:rPr>
        <w:t>BSc</w:t>
      </w:r>
      <w:r w:rsidR="002A1FBA" w:rsidRPr="0024323A">
        <w:rPr>
          <w:rFonts w:cs="Calibri"/>
          <w:b w:val="0"/>
          <w:bCs/>
          <w:sz w:val="52"/>
          <w:szCs w:val="52"/>
        </w:rPr>
        <w:t xml:space="preserve"> </w:t>
      </w:r>
      <w:r w:rsidRPr="0024323A">
        <w:rPr>
          <w:rFonts w:cs="Calibri"/>
          <w:b w:val="0"/>
          <w:bCs/>
          <w:sz w:val="52"/>
          <w:szCs w:val="52"/>
        </w:rPr>
        <w:t xml:space="preserve">in Software Development </w:t>
      </w:r>
      <w:r w:rsidR="002A1FBA" w:rsidRPr="0024323A">
        <w:rPr>
          <w:rFonts w:cs="Calibri"/>
          <w:b w:val="0"/>
          <w:bCs/>
          <w:sz w:val="52"/>
          <w:szCs w:val="52"/>
        </w:rPr>
        <w:t xml:space="preserve">(Hons) </w:t>
      </w:r>
      <w:r w:rsidRPr="0024323A">
        <w:rPr>
          <w:rFonts w:cs="Calibri"/>
          <w:b w:val="0"/>
          <w:bCs/>
          <w:sz w:val="52"/>
          <w:szCs w:val="52"/>
        </w:rPr>
        <w:t>– Year 4</w:t>
      </w:r>
      <w:r w:rsidRPr="0024323A">
        <w:rPr>
          <w:rFonts w:cs="Calibri"/>
          <w:b w:val="0"/>
          <w:bCs/>
          <w:sz w:val="56"/>
        </w:rPr>
        <w:br/>
      </w:r>
      <w:r w:rsidR="0024323A" w:rsidRPr="0024323A">
        <w:rPr>
          <w:rFonts w:cs="Calibri"/>
          <w:b w:val="0"/>
          <w:bCs/>
          <w:szCs w:val="72"/>
        </w:rPr>
        <w:t xml:space="preserve">Applied Project and Minor Dissertation - </w:t>
      </w:r>
      <w:bookmarkStart w:id="0" w:name="_Hlk85639982"/>
      <w:r w:rsidR="0024323A" w:rsidRPr="0024323A">
        <w:rPr>
          <w:rFonts w:cs="Calibri"/>
          <w:b w:val="0"/>
          <w:bCs/>
          <w:szCs w:val="72"/>
        </w:rPr>
        <w:t>45627</w:t>
      </w:r>
      <w:bookmarkEnd w:id="0"/>
      <w:r w:rsidRPr="0024323A">
        <w:rPr>
          <w:rFonts w:cs="Calibri"/>
          <w:b w:val="0"/>
          <w:bCs/>
          <w:szCs w:val="96"/>
        </w:rPr>
        <w:br/>
      </w:r>
    </w:p>
    <w:p w14:paraId="28D286B8" w14:textId="6EDA0DA2" w:rsidR="0024323A" w:rsidRDefault="009C54E5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  <w:r w:rsidRPr="0024323A">
        <w:rPr>
          <w:rFonts w:cs="Calibri"/>
          <w:b w:val="0"/>
          <w:bCs/>
          <w:noProof/>
          <w:sz w:val="56"/>
        </w:rPr>
        <w:drawing>
          <wp:anchor distT="0" distB="0" distL="114300" distR="114300" simplePos="0" relativeHeight="251659264" behindDoc="0" locked="0" layoutInCell="1" allowOverlap="1" wp14:anchorId="3D0E74BA" wp14:editId="1465D769">
            <wp:simplePos x="0" y="0"/>
            <wp:positionH relativeFrom="margin">
              <wp:posOffset>414655</wp:posOffset>
            </wp:positionH>
            <wp:positionV relativeFrom="paragraph">
              <wp:posOffset>6985</wp:posOffset>
            </wp:positionV>
            <wp:extent cx="5190741" cy="2524125"/>
            <wp:effectExtent l="0" t="0" r="0" b="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2">
                          <a:lumMod val="50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741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8971C" w14:textId="57BC5371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6F47D08A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055C519F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32231D83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32104533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464319FD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5FFAF791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0A67BA94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2C4F27A7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64F1A700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1A8DB859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15D1F452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566DCE1E" w14:textId="77777777" w:rsidR="0024323A" w:rsidRDefault="0024323A" w:rsidP="0024323A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48576175" w14:textId="652497B1" w:rsidR="0024323A" w:rsidRPr="009C54E5" w:rsidRDefault="009C54E5" w:rsidP="009C54E5">
      <w:pPr>
        <w:pStyle w:val="Title"/>
        <w:rPr>
          <w:b w:val="0"/>
          <w:bCs/>
          <w:sz w:val="36"/>
          <w:szCs w:val="32"/>
        </w:rPr>
      </w:pPr>
      <w:r w:rsidRPr="009C54E5">
        <w:rPr>
          <w:b w:val="0"/>
          <w:bCs/>
          <w:sz w:val="36"/>
          <w:szCs w:val="32"/>
        </w:rPr>
        <w:t>Owen Kelly</w:t>
      </w:r>
      <w:r>
        <w:rPr>
          <w:b w:val="0"/>
          <w:bCs/>
          <w:sz w:val="36"/>
          <w:szCs w:val="32"/>
        </w:rPr>
        <w:t xml:space="preserve"> – G00366614 </w:t>
      </w:r>
    </w:p>
    <w:p w14:paraId="0E445BB5" w14:textId="22E85013" w:rsidR="009C54E5" w:rsidRPr="009C54E5" w:rsidRDefault="009C54E5" w:rsidP="009C54E5">
      <w:pPr>
        <w:pStyle w:val="Title"/>
        <w:rPr>
          <w:b w:val="0"/>
          <w:bCs/>
          <w:sz w:val="36"/>
          <w:szCs w:val="32"/>
        </w:rPr>
      </w:pPr>
      <w:r w:rsidRPr="009C54E5">
        <w:rPr>
          <w:b w:val="0"/>
          <w:bCs/>
          <w:sz w:val="36"/>
          <w:szCs w:val="32"/>
        </w:rPr>
        <w:t>John Groves</w:t>
      </w:r>
      <w:r>
        <w:rPr>
          <w:b w:val="0"/>
          <w:bCs/>
          <w:sz w:val="36"/>
          <w:szCs w:val="32"/>
        </w:rPr>
        <w:t xml:space="preserve"> - </w:t>
      </w:r>
    </w:p>
    <w:p w14:paraId="0CB309EA" w14:textId="3BFF049B" w:rsidR="009C54E5" w:rsidRPr="009C54E5" w:rsidRDefault="009C54E5" w:rsidP="009C54E5">
      <w:pPr>
        <w:pStyle w:val="Title"/>
        <w:rPr>
          <w:b w:val="0"/>
          <w:bCs/>
          <w:sz w:val="36"/>
          <w:szCs w:val="32"/>
        </w:rPr>
      </w:pPr>
      <w:r w:rsidRPr="009C54E5">
        <w:rPr>
          <w:b w:val="0"/>
          <w:bCs/>
          <w:sz w:val="36"/>
          <w:szCs w:val="32"/>
        </w:rPr>
        <w:t>Enda Goggin</w:t>
      </w:r>
      <w:r>
        <w:rPr>
          <w:b w:val="0"/>
          <w:bCs/>
          <w:sz w:val="36"/>
          <w:szCs w:val="32"/>
        </w:rPr>
        <w:t xml:space="preserve"> - </w:t>
      </w:r>
    </w:p>
    <w:p w14:paraId="718077EE" w14:textId="77777777" w:rsidR="009C54E5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71363A31" w14:textId="77777777" w:rsidR="009C54E5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289E9D6B" w14:textId="77777777" w:rsidR="009C54E5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5FDB1455" w14:textId="77777777" w:rsidR="009C54E5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2C30FA02" w14:textId="77777777" w:rsidR="009C54E5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</w:pPr>
    </w:p>
    <w:p w14:paraId="43B212DF" w14:textId="72A7D8B1" w:rsidR="009C54E5" w:rsidRPr="0024323A" w:rsidRDefault="009C54E5" w:rsidP="009C54E5">
      <w:pPr>
        <w:pStyle w:val="Title"/>
        <w:ind w:left="0"/>
        <w:rPr>
          <w:rFonts w:cs="Calibri"/>
          <w:b w:val="0"/>
          <w:bCs/>
          <w:sz w:val="28"/>
          <w:szCs w:val="28"/>
        </w:rPr>
        <w:sectPr w:rsidR="009C54E5" w:rsidRPr="0024323A" w:rsidSect="00804E43">
          <w:footerReference w:type="default" r:id="rId12"/>
          <w:pgSz w:w="12240" w:h="15840"/>
          <w:pgMar w:top="1440" w:right="1440" w:bottom="1440" w:left="1440" w:header="288" w:footer="720" w:gutter="0"/>
          <w:pgNumType w:fmt="upperRoman" w:start="1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0641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0E073" w14:textId="6A198C04" w:rsidR="00804E43" w:rsidRDefault="00804E43">
          <w:pPr>
            <w:pStyle w:val="TOCHeading"/>
          </w:pPr>
          <w:r>
            <w:t>Table of Contents</w:t>
          </w:r>
        </w:p>
        <w:p w14:paraId="4CA0773A" w14:textId="70A3AFCD" w:rsidR="009C54E5" w:rsidRDefault="00804E43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r w:rsidRPr="00A43166">
            <w:rPr>
              <w:sz w:val="12"/>
              <w:szCs w:val="12"/>
            </w:rPr>
            <w:fldChar w:fldCharType="begin"/>
          </w:r>
          <w:r w:rsidRPr="00A43166">
            <w:rPr>
              <w:sz w:val="12"/>
              <w:szCs w:val="12"/>
            </w:rPr>
            <w:instrText xml:space="preserve"> TOC \o "1-3" \h \z \u </w:instrText>
          </w:r>
          <w:r w:rsidRPr="00A43166">
            <w:rPr>
              <w:sz w:val="12"/>
              <w:szCs w:val="12"/>
            </w:rPr>
            <w:fldChar w:fldCharType="separate"/>
          </w:r>
          <w:hyperlink w:anchor="_Toc85639924" w:history="1">
            <w:r w:rsidR="009C54E5" w:rsidRPr="00F744E4">
              <w:rPr>
                <w:rStyle w:val="Hyperlink"/>
              </w:rPr>
              <w:t>Table of Illustrations</w:t>
            </w:r>
            <w:r w:rsidR="009C54E5">
              <w:rPr>
                <w:webHidden/>
              </w:rPr>
              <w:tab/>
            </w:r>
            <w:r w:rsidR="009C54E5">
              <w:rPr>
                <w:webHidden/>
              </w:rPr>
              <w:fldChar w:fldCharType="begin"/>
            </w:r>
            <w:r w:rsidR="009C54E5">
              <w:rPr>
                <w:webHidden/>
              </w:rPr>
              <w:instrText xml:space="preserve"> PAGEREF _Toc85639924 \h </w:instrText>
            </w:r>
            <w:r w:rsidR="009C54E5">
              <w:rPr>
                <w:webHidden/>
              </w:rPr>
            </w:r>
            <w:r w:rsidR="009C54E5">
              <w:rPr>
                <w:webHidden/>
              </w:rPr>
              <w:fldChar w:fldCharType="separate"/>
            </w:r>
            <w:r w:rsidR="009C54E5">
              <w:rPr>
                <w:webHidden/>
              </w:rPr>
              <w:t>ii</w:t>
            </w:r>
            <w:r w:rsidR="009C54E5">
              <w:rPr>
                <w:webHidden/>
              </w:rPr>
              <w:fldChar w:fldCharType="end"/>
            </w:r>
          </w:hyperlink>
        </w:p>
        <w:p w14:paraId="430AC250" w14:textId="1E906F93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25" w:history="1">
            <w:r w:rsidRPr="00F744E4">
              <w:rPr>
                <w:rStyle w:val="Hyperlink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CD5387" w14:textId="5B1863B7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26" w:history="1">
            <w:r w:rsidRPr="00F744E4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60A1B0F" w14:textId="17D90028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27" w:history="1">
            <w:r w:rsidRPr="00F744E4">
              <w:rPr>
                <w:rStyle w:val="Hyperlink"/>
              </w:rPr>
              <w:t>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BD176A" w14:textId="55BD7582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28" w:history="1">
            <w:r w:rsidRPr="00F744E4">
              <w:rPr>
                <w:rStyle w:val="Hyperlink"/>
              </w:rPr>
              <w:t>Technology 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383F35" w14:textId="6AAF11F5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29" w:history="1">
            <w:r w:rsidRPr="00F744E4">
              <w:rPr>
                <w:rStyle w:val="Hyperlink"/>
              </w:rPr>
              <w:t>System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DDBE46" w14:textId="5EB5D4A0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30" w:history="1">
            <w:r w:rsidRPr="00F744E4">
              <w:rPr>
                <w:rStyle w:val="Hyperlink"/>
              </w:rPr>
              <w:t>System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D98488" w14:textId="60E5B85F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31" w:history="1">
            <w:r w:rsidRPr="00F744E4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BE2E0C" w14:textId="3C84B700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32" w:history="1">
            <w:r w:rsidRPr="00F744E4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F957A1" w14:textId="5BB190DC" w:rsidR="009C54E5" w:rsidRDefault="009C54E5">
          <w:pPr>
            <w:pStyle w:val="TOC1"/>
            <w:tabs>
              <w:tab w:val="right" w:leader="dot" w:pos="9350"/>
            </w:tabs>
            <w:rPr>
              <w:rFonts w:eastAsiaTheme="minorEastAsia"/>
              <w:lang w:val="en-IE" w:eastAsia="en-IE"/>
            </w:rPr>
          </w:pPr>
          <w:hyperlink w:anchor="_Toc85639933" w:history="1">
            <w:r w:rsidRPr="00F744E4">
              <w:rPr>
                <w:rStyle w:val="Hyperlink"/>
              </w:rPr>
              <w:t>Appendices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_Toc85639933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E4BE90" w14:textId="5FA38A16" w:rsidR="00804E43" w:rsidRDefault="00804E43" w:rsidP="00804E43">
          <w:pPr>
            <w:rPr>
              <w:b/>
              <w:bCs/>
              <w:noProof/>
            </w:rPr>
          </w:pPr>
          <w:r w:rsidRPr="00A43166">
            <w:rPr>
              <w:b/>
              <w:bCs/>
              <w:noProof/>
              <w:sz w:val="12"/>
              <w:szCs w:val="12"/>
            </w:rPr>
            <w:fldChar w:fldCharType="end"/>
          </w:r>
        </w:p>
        <w:p w14:paraId="500D4F4E" w14:textId="29A853CE" w:rsidR="001818D6" w:rsidRDefault="00804E43" w:rsidP="00804E4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66E317F" w14:textId="3CFA9717" w:rsidR="001818D6" w:rsidRDefault="001818D6" w:rsidP="009C54E5">
      <w:pPr>
        <w:pStyle w:val="Heading1"/>
      </w:pPr>
      <w:bookmarkStart w:id="1" w:name="_Toc85639924"/>
      <w:r>
        <w:lastRenderedPageBreak/>
        <w:t xml:space="preserve">Table of </w:t>
      </w:r>
      <w:r w:rsidR="009C54E5">
        <w:t>Illustrations</w:t>
      </w:r>
      <w:bookmarkEnd w:id="1"/>
    </w:p>
    <w:p w14:paraId="30E1C14E" w14:textId="3D7E9A84" w:rsidR="009C54E5" w:rsidRDefault="001B1AFB" w:rsidP="001B1AFB">
      <w:pPr>
        <w:sectPr w:rsidR="009C54E5" w:rsidSect="00804E43">
          <w:headerReference w:type="default" r:id="rId13"/>
          <w:pgSz w:w="12240" w:h="15840"/>
          <w:pgMar w:top="1440" w:right="1440" w:bottom="1440" w:left="1440" w:header="288" w:footer="720" w:gutter="0"/>
          <w:pgNumType w:fmt="lowerRoman" w:start="1"/>
          <w:cols w:space="720"/>
          <w:docGrid w:linePitch="360"/>
        </w:sectPr>
      </w:pPr>
      <w:r w:rsidRPr="00E50BC8">
        <w:fldChar w:fldCharType="begin"/>
      </w:r>
      <w:r w:rsidRPr="00E50BC8">
        <w:instrText xml:space="preserve"> TOC \h \z \c "Figure" </w:instrText>
      </w:r>
      <w:r w:rsidRPr="00E50BC8">
        <w:fldChar w:fldCharType="separate"/>
      </w:r>
      <w:r w:rsidR="0024323A">
        <w:rPr>
          <w:b/>
          <w:bCs/>
          <w:noProof/>
        </w:rPr>
        <w:t>No table of figures entries found.</w:t>
      </w:r>
      <w:r w:rsidRPr="00E50BC8">
        <w:fldChar w:fldCharType="end"/>
      </w:r>
    </w:p>
    <w:p w14:paraId="5944A2E5" w14:textId="77777777" w:rsidR="00904150" w:rsidRDefault="00904150" w:rsidP="00904150">
      <w:pPr>
        <w:pStyle w:val="Heading1"/>
      </w:pPr>
      <w:bookmarkStart w:id="2" w:name="_Toc85639925"/>
      <w:r>
        <w:lastRenderedPageBreak/>
        <w:t>Abstract</w:t>
      </w:r>
      <w:bookmarkEnd w:id="2"/>
    </w:p>
    <w:p w14:paraId="2E499E24" w14:textId="094EFCC3" w:rsidR="00904150" w:rsidRPr="00904150" w:rsidRDefault="00904150" w:rsidP="00904150">
      <w:pPr>
        <w:rPr>
          <w:rFonts w:ascii="Bebas Neue" w:hAnsi="Bebas Neue"/>
          <w:color w:val="FFFFFF" w:themeColor="background1"/>
          <w:spacing w:val="-10"/>
          <w:sz w:val="56"/>
          <w:szCs w:val="56"/>
        </w:rPr>
      </w:pPr>
      <w:r>
        <w:br w:type="page"/>
      </w:r>
    </w:p>
    <w:p w14:paraId="6881A37B" w14:textId="19F93EE5" w:rsidR="001818D6" w:rsidRDefault="001818D6" w:rsidP="001818D6">
      <w:pPr>
        <w:pStyle w:val="Heading1"/>
      </w:pPr>
      <w:bookmarkStart w:id="3" w:name="_Toc85639926"/>
      <w:r>
        <w:lastRenderedPageBreak/>
        <w:t>Introduction</w:t>
      </w:r>
      <w:bookmarkEnd w:id="3"/>
    </w:p>
    <w:p w14:paraId="0C4E9735" w14:textId="3E0B8B6B" w:rsidR="001818D6" w:rsidRDefault="001818D6">
      <w:r>
        <w:br w:type="page"/>
      </w:r>
    </w:p>
    <w:p w14:paraId="5BF0666E" w14:textId="161A4B74" w:rsidR="001818D6" w:rsidRDefault="009C54E5" w:rsidP="001818D6">
      <w:pPr>
        <w:pStyle w:val="Heading1"/>
      </w:pPr>
      <w:bookmarkStart w:id="4" w:name="_Toc85639927"/>
      <w:r>
        <w:lastRenderedPageBreak/>
        <w:t>Methodology</w:t>
      </w:r>
      <w:bookmarkEnd w:id="4"/>
    </w:p>
    <w:p w14:paraId="37F1AC6F" w14:textId="4BF69698" w:rsidR="00BF5E3A" w:rsidRDefault="00BF5E3A" w:rsidP="0079259F">
      <w:r>
        <w:br w:type="page"/>
      </w:r>
    </w:p>
    <w:p w14:paraId="3831CBA8" w14:textId="77777777" w:rsidR="009C54E5" w:rsidRDefault="009C54E5" w:rsidP="009C54E5">
      <w:pPr>
        <w:pStyle w:val="Heading1"/>
      </w:pPr>
      <w:bookmarkStart w:id="5" w:name="_Toc85639928"/>
      <w:r>
        <w:lastRenderedPageBreak/>
        <w:t>Technology Review</w:t>
      </w:r>
      <w:bookmarkEnd w:id="5"/>
    </w:p>
    <w:p w14:paraId="732A7592" w14:textId="77777777" w:rsidR="009C54E5" w:rsidRDefault="009C54E5">
      <w:pPr>
        <w:rPr>
          <w:rFonts w:ascii="Bebas Neue" w:eastAsiaTheme="majorEastAsia" w:hAnsi="Bebas Neue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463C84D9" w14:textId="77777777" w:rsidR="009C54E5" w:rsidRDefault="009C54E5" w:rsidP="009C54E5">
      <w:pPr>
        <w:pStyle w:val="Heading1"/>
      </w:pPr>
      <w:bookmarkStart w:id="6" w:name="_Toc85639929"/>
      <w:r>
        <w:lastRenderedPageBreak/>
        <w:t>System Design</w:t>
      </w:r>
      <w:bookmarkEnd w:id="6"/>
    </w:p>
    <w:p w14:paraId="042BE912" w14:textId="77777777" w:rsidR="009C54E5" w:rsidRDefault="009C54E5">
      <w:pPr>
        <w:rPr>
          <w:rFonts w:ascii="Bebas Neue" w:eastAsiaTheme="majorEastAsia" w:hAnsi="Bebas Neue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30015E61" w14:textId="77777777" w:rsidR="009C54E5" w:rsidRDefault="009C54E5" w:rsidP="009C54E5">
      <w:pPr>
        <w:pStyle w:val="Heading1"/>
      </w:pPr>
      <w:bookmarkStart w:id="7" w:name="_Toc85639930"/>
      <w:r>
        <w:lastRenderedPageBreak/>
        <w:t>System Evaluation</w:t>
      </w:r>
      <w:bookmarkEnd w:id="7"/>
    </w:p>
    <w:p w14:paraId="130F4CEE" w14:textId="77777777" w:rsidR="009C54E5" w:rsidRDefault="009C54E5">
      <w:r>
        <w:br w:type="page"/>
      </w:r>
    </w:p>
    <w:p w14:paraId="3CD3DF4E" w14:textId="77777777" w:rsidR="009C54E5" w:rsidRDefault="009C54E5" w:rsidP="009C54E5">
      <w:pPr>
        <w:pStyle w:val="Heading1"/>
      </w:pPr>
      <w:bookmarkStart w:id="8" w:name="_Toc85639931"/>
      <w:r>
        <w:lastRenderedPageBreak/>
        <w:t>Conclusion</w:t>
      </w:r>
      <w:bookmarkEnd w:id="8"/>
    </w:p>
    <w:p w14:paraId="30C311D2" w14:textId="205A21EA" w:rsidR="001818D6" w:rsidRPr="009C54E5" w:rsidRDefault="001818D6" w:rsidP="009C54E5">
      <w:pPr>
        <w:pStyle w:val="Heading1"/>
      </w:pPr>
      <w:r>
        <w:br w:type="page"/>
      </w:r>
    </w:p>
    <w:p w14:paraId="0766852F" w14:textId="0C676122" w:rsidR="001818D6" w:rsidRDefault="001818D6" w:rsidP="001818D6">
      <w:pPr>
        <w:pStyle w:val="Heading1"/>
      </w:pPr>
      <w:bookmarkStart w:id="9" w:name="_References"/>
      <w:bookmarkStart w:id="10" w:name="_Toc85639932"/>
      <w:bookmarkEnd w:id="9"/>
      <w:r>
        <w:lastRenderedPageBreak/>
        <w:t>References</w:t>
      </w:r>
      <w:bookmarkEnd w:id="10"/>
    </w:p>
    <w:p w14:paraId="750612DD" w14:textId="683FEA44" w:rsidR="001818D6" w:rsidRDefault="001818D6">
      <w:r>
        <w:br w:type="page"/>
      </w:r>
    </w:p>
    <w:p w14:paraId="1F1D6CAE" w14:textId="63298C41" w:rsidR="001818D6" w:rsidRDefault="009C54E5" w:rsidP="001818D6">
      <w:pPr>
        <w:pStyle w:val="Heading1"/>
      </w:pPr>
      <w:bookmarkStart w:id="11" w:name="_Toc85639933"/>
      <w:r>
        <w:lastRenderedPageBreak/>
        <w:t>Appendices</w:t>
      </w:r>
      <w:bookmarkEnd w:id="11"/>
    </w:p>
    <w:p w14:paraId="0ACD459E" w14:textId="6449288D" w:rsidR="00E50BC8" w:rsidRPr="00E50BC8" w:rsidRDefault="00E50BC8" w:rsidP="00F1114D">
      <w:pPr>
        <w:rPr>
          <w:sz w:val="20"/>
          <w:szCs w:val="20"/>
        </w:rPr>
      </w:pPr>
      <w:bookmarkStart w:id="12" w:name="_Glitchwave"/>
      <w:bookmarkEnd w:id="12"/>
    </w:p>
    <w:sectPr w:rsidR="00E50BC8" w:rsidRPr="00E50BC8" w:rsidSect="001818D6"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91CC1" w14:textId="77777777" w:rsidR="008F3A70" w:rsidRDefault="008F3A70">
      <w:pPr>
        <w:spacing w:line="240" w:lineRule="auto"/>
      </w:pPr>
      <w:r>
        <w:separator/>
      </w:r>
    </w:p>
  </w:endnote>
  <w:endnote w:type="continuationSeparator" w:id="0">
    <w:p w14:paraId="724CAB1A" w14:textId="77777777" w:rsidR="008F3A70" w:rsidRDefault="008F3A70">
      <w:pPr>
        <w:spacing w:line="240" w:lineRule="auto"/>
      </w:pPr>
      <w:r>
        <w:continuationSeparator/>
      </w:r>
    </w:p>
  </w:endnote>
  <w:endnote w:type="continuationNotice" w:id="1">
    <w:p w14:paraId="5C934A43" w14:textId="77777777" w:rsidR="008F3A70" w:rsidRDefault="008F3A7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47CED057" w14:textId="4A318E1B" w:rsidR="004045D8" w:rsidRDefault="004045D8" w:rsidP="00804E4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0F6EA" w14:textId="77777777" w:rsidR="008F3A70" w:rsidRDefault="008F3A70">
      <w:pPr>
        <w:spacing w:line="240" w:lineRule="auto"/>
      </w:pPr>
      <w:r>
        <w:separator/>
      </w:r>
    </w:p>
  </w:footnote>
  <w:footnote w:type="continuationSeparator" w:id="0">
    <w:p w14:paraId="68837F7B" w14:textId="77777777" w:rsidR="008F3A70" w:rsidRDefault="008F3A70">
      <w:pPr>
        <w:spacing w:line="240" w:lineRule="auto"/>
      </w:pPr>
      <w:r>
        <w:continuationSeparator/>
      </w:r>
    </w:p>
  </w:footnote>
  <w:footnote w:type="continuationNotice" w:id="1">
    <w:p w14:paraId="01604C23" w14:textId="77777777" w:rsidR="008F3A70" w:rsidRDefault="008F3A7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BAA84" w14:textId="7BB22016" w:rsidR="004045D8" w:rsidRPr="00804E43" w:rsidRDefault="004045D8" w:rsidP="008D483B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9C957AC" wp14:editId="4AE913DD">
          <wp:simplePos x="0" y="0"/>
          <wp:positionH relativeFrom="column">
            <wp:posOffset>-832577</wp:posOffset>
          </wp:positionH>
          <wp:positionV relativeFrom="paragraph">
            <wp:posOffset>-111569</wp:posOffset>
          </wp:positionV>
          <wp:extent cx="2088515" cy="800100"/>
          <wp:effectExtent l="0" t="0" r="0" b="0"/>
          <wp:wrapNone/>
          <wp:docPr id="14" name="Picture 1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2">
                        <a:lumMod val="50000"/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515" cy="8001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54E5" w:rsidRPr="009C54E5">
      <w:t>45627</w:t>
    </w:r>
    <w:r w:rsidR="009C54E5">
      <w:t xml:space="preserve"> Applied Project &amp; Minor Dissertation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F6A95"/>
    <w:multiLevelType w:val="hybridMultilevel"/>
    <w:tmpl w:val="325EC2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7332C"/>
    <w:multiLevelType w:val="hybridMultilevel"/>
    <w:tmpl w:val="B3764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7A10"/>
    <w:multiLevelType w:val="hybridMultilevel"/>
    <w:tmpl w:val="0CE638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93189"/>
    <w:multiLevelType w:val="hybridMultilevel"/>
    <w:tmpl w:val="B59CD946"/>
    <w:lvl w:ilvl="0" w:tplc="EF5075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0000" w:themeColor="accent2" w:themeShade="8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C048E"/>
    <w:multiLevelType w:val="hybridMultilevel"/>
    <w:tmpl w:val="DD14E2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1AA"/>
    <w:multiLevelType w:val="hybridMultilevel"/>
    <w:tmpl w:val="0238A1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DB4"/>
    <w:multiLevelType w:val="hybridMultilevel"/>
    <w:tmpl w:val="0B483E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96388"/>
    <w:multiLevelType w:val="hybridMultilevel"/>
    <w:tmpl w:val="24345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B2E75"/>
    <w:multiLevelType w:val="hybridMultilevel"/>
    <w:tmpl w:val="001EB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70C86"/>
    <w:multiLevelType w:val="hybridMultilevel"/>
    <w:tmpl w:val="2FAC3B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9"/>
  </w:num>
  <w:num w:numId="21">
    <w:abstractNumId w:val="24"/>
  </w:num>
  <w:num w:numId="22">
    <w:abstractNumId w:val="22"/>
  </w:num>
  <w:num w:numId="23">
    <w:abstractNumId w:val="20"/>
  </w:num>
  <w:num w:numId="24">
    <w:abstractNumId w:val="16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0"/>
  </w:num>
  <w:num w:numId="36">
    <w:abstractNumId w:val="14"/>
  </w:num>
  <w:num w:numId="37">
    <w:abstractNumId w:val="17"/>
  </w:num>
  <w:num w:numId="38">
    <w:abstractNumId w:val="21"/>
  </w:num>
  <w:num w:numId="39">
    <w:abstractNumId w:val="12"/>
  </w:num>
  <w:num w:numId="40">
    <w:abstractNumId w:val="15"/>
  </w:num>
  <w:num w:numId="41">
    <w:abstractNumId w:val="23"/>
  </w:num>
  <w:num w:numId="42">
    <w:abstractNumId w:val="19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E1"/>
    <w:rsid w:val="00013EA7"/>
    <w:rsid w:val="00016748"/>
    <w:rsid w:val="0006567E"/>
    <w:rsid w:val="000760DB"/>
    <w:rsid w:val="00091CCB"/>
    <w:rsid w:val="000B773D"/>
    <w:rsid w:val="000C5148"/>
    <w:rsid w:val="000F00E7"/>
    <w:rsid w:val="0016766E"/>
    <w:rsid w:val="00170063"/>
    <w:rsid w:val="001727EF"/>
    <w:rsid w:val="00175643"/>
    <w:rsid w:val="001818D6"/>
    <w:rsid w:val="001B1AFB"/>
    <w:rsid w:val="001B2338"/>
    <w:rsid w:val="001B5E37"/>
    <w:rsid w:val="001C0B49"/>
    <w:rsid w:val="001C1961"/>
    <w:rsid w:val="001D323E"/>
    <w:rsid w:val="002061A9"/>
    <w:rsid w:val="00211937"/>
    <w:rsid w:val="002151C3"/>
    <w:rsid w:val="00217B64"/>
    <w:rsid w:val="00223EE3"/>
    <w:rsid w:val="002266C9"/>
    <w:rsid w:val="00235579"/>
    <w:rsid w:val="0024323A"/>
    <w:rsid w:val="00257FAA"/>
    <w:rsid w:val="00263938"/>
    <w:rsid w:val="00272D75"/>
    <w:rsid w:val="00274BE9"/>
    <w:rsid w:val="002A1FBA"/>
    <w:rsid w:val="002B7D6F"/>
    <w:rsid w:val="002E78EB"/>
    <w:rsid w:val="002F25A8"/>
    <w:rsid w:val="00315243"/>
    <w:rsid w:val="003407A9"/>
    <w:rsid w:val="00340DC9"/>
    <w:rsid w:val="00350BD5"/>
    <w:rsid w:val="003849DC"/>
    <w:rsid w:val="003A71E7"/>
    <w:rsid w:val="004045D8"/>
    <w:rsid w:val="00433AA9"/>
    <w:rsid w:val="00444F02"/>
    <w:rsid w:val="00490CC6"/>
    <w:rsid w:val="004A0C4A"/>
    <w:rsid w:val="004B1392"/>
    <w:rsid w:val="004F05F9"/>
    <w:rsid w:val="005413BC"/>
    <w:rsid w:val="005509B2"/>
    <w:rsid w:val="005556DB"/>
    <w:rsid w:val="00557358"/>
    <w:rsid w:val="00567C09"/>
    <w:rsid w:val="005C6D45"/>
    <w:rsid w:val="005C7696"/>
    <w:rsid w:val="005D58F7"/>
    <w:rsid w:val="00617D63"/>
    <w:rsid w:val="00643D1A"/>
    <w:rsid w:val="00652971"/>
    <w:rsid w:val="00674588"/>
    <w:rsid w:val="00694268"/>
    <w:rsid w:val="00694DFF"/>
    <w:rsid w:val="006A7B57"/>
    <w:rsid w:val="006D44C5"/>
    <w:rsid w:val="006D711E"/>
    <w:rsid w:val="006F110D"/>
    <w:rsid w:val="00706875"/>
    <w:rsid w:val="00713672"/>
    <w:rsid w:val="0073562D"/>
    <w:rsid w:val="00756A8E"/>
    <w:rsid w:val="007757A0"/>
    <w:rsid w:val="0079259F"/>
    <w:rsid w:val="007B07DE"/>
    <w:rsid w:val="007C6DCA"/>
    <w:rsid w:val="007D37DC"/>
    <w:rsid w:val="007F0821"/>
    <w:rsid w:val="007F5FA7"/>
    <w:rsid w:val="00804E43"/>
    <w:rsid w:val="00805C1B"/>
    <w:rsid w:val="00816E13"/>
    <w:rsid w:val="008270A2"/>
    <w:rsid w:val="00850E8E"/>
    <w:rsid w:val="00853F77"/>
    <w:rsid w:val="00885CE1"/>
    <w:rsid w:val="008907FF"/>
    <w:rsid w:val="008B696C"/>
    <w:rsid w:val="008B6BEE"/>
    <w:rsid w:val="008D0338"/>
    <w:rsid w:val="008D483B"/>
    <w:rsid w:val="008F3A70"/>
    <w:rsid w:val="008F727F"/>
    <w:rsid w:val="008F78D7"/>
    <w:rsid w:val="00904150"/>
    <w:rsid w:val="00910E7C"/>
    <w:rsid w:val="009200C1"/>
    <w:rsid w:val="00980085"/>
    <w:rsid w:val="00986EE9"/>
    <w:rsid w:val="00997127"/>
    <w:rsid w:val="009C3B20"/>
    <w:rsid w:val="009C54E5"/>
    <w:rsid w:val="009D0F29"/>
    <w:rsid w:val="009D216F"/>
    <w:rsid w:val="009D3248"/>
    <w:rsid w:val="009D3F1F"/>
    <w:rsid w:val="009E27C3"/>
    <w:rsid w:val="00A43166"/>
    <w:rsid w:val="00A65E8A"/>
    <w:rsid w:val="00A87896"/>
    <w:rsid w:val="00AC1EE7"/>
    <w:rsid w:val="00AC790F"/>
    <w:rsid w:val="00AD5B8E"/>
    <w:rsid w:val="00AF48E1"/>
    <w:rsid w:val="00B21DEA"/>
    <w:rsid w:val="00B3645E"/>
    <w:rsid w:val="00B43A43"/>
    <w:rsid w:val="00B64FE3"/>
    <w:rsid w:val="00B650C6"/>
    <w:rsid w:val="00B80F81"/>
    <w:rsid w:val="00BA63C2"/>
    <w:rsid w:val="00BC6939"/>
    <w:rsid w:val="00BE1875"/>
    <w:rsid w:val="00BE45C8"/>
    <w:rsid w:val="00BF2331"/>
    <w:rsid w:val="00BF5E3A"/>
    <w:rsid w:val="00BF7463"/>
    <w:rsid w:val="00C04538"/>
    <w:rsid w:val="00C30889"/>
    <w:rsid w:val="00C5038E"/>
    <w:rsid w:val="00C90A2E"/>
    <w:rsid w:val="00C90F72"/>
    <w:rsid w:val="00CC5861"/>
    <w:rsid w:val="00CC749E"/>
    <w:rsid w:val="00CC7CFE"/>
    <w:rsid w:val="00CF0F39"/>
    <w:rsid w:val="00D074C6"/>
    <w:rsid w:val="00D11CD5"/>
    <w:rsid w:val="00D14AF1"/>
    <w:rsid w:val="00D22A3D"/>
    <w:rsid w:val="00D30B81"/>
    <w:rsid w:val="00D3649E"/>
    <w:rsid w:val="00D65327"/>
    <w:rsid w:val="00DF0FDA"/>
    <w:rsid w:val="00E142DA"/>
    <w:rsid w:val="00E16F51"/>
    <w:rsid w:val="00E23391"/>
    <w:rsid w:val="00E50BC8"/>
    <w:rsid w:val="00E64893"/>
    <w:rsid w:val="00EB0B6E"/>
    <w:rsid w:val="00EB2C41"/>
    <w:rsid w:val="00EC6815"/>
    <w:rsid w:val="00ED126C"/>
    <w:rsid w:val="00EE70C1"/>
    <w:rsid w:val="00F1114D"/>
    <w:rsid w:val="00F169E1"/>
    <w:rsid w:val="00F601B0"/>
    <w:rsid w:val="00F77B79"/>
    <w:rsid w:val="00F83BAA"/>
    <w:rsid w:val="00F866A8"/>
    <w:rsid w:val="00F96F9A"/>
    <w:rsid w:val="00FA7217"/>
    <w:rsid w:val="00FB35C9"/>
    <w:rsid w:val="00FB5B59"/>
    <w:rsid w:val="00FB647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8D4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64FE3"/>
    <w:pPr>
      <w:keepNext/>
      <w:keepLines/>
      <w:pBdr>
        <w:bottom w:val="single" w:sz="18" w:space="1" w:color="800000" w:themeColor="accent2" w:themeShade="80"/>
      </w:pBdr>
      <w:spacing w:before="360" w:after="240" w:line="240" w:lineRule="auto"/>
      <w:contextualSpacing/>
      <w:outlineLvl w:val="0"/>
    </w:pPr>
    <w:rPr>
      <w:rFonts w:ascii="Bebas Neue" w:eastAsiaTheme="majorEastAsia" w:hAnsi="Bebas Neue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74C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800000" w:themeColor="accent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22A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800000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0C51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800000" w:themeColor="accent2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B64FE3"/>
    <w:pPr>
      <w:keepNext/>
      <w:keepLines/>
      <w:spacing w:before="40"/>
      <w:outlineLvl w:val="4"/>
    </w:pPr>
    <w:rPr>
      <w:rFonts w:ascii="Bebas Neue" w:eastAsiaTheme="majorEastAsia" w:hAnsi="Bebas Neue" w:cstheme="majorBidi"/>
      <w:color w:val="BF0000" w:themeColor="accent2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4FE3"/>
    <w:rPr>
      <w:rFonts w:ascii="Bebas Neue" w:eastAsiaTheme="majorEastAsia" w:hAnsi="Bebas Neue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4323A"/>
    <w:pPr>
      <w:shd w:val="clear" w:color="auto" w:fill="FFFFFF" w:themeFill="background1"/>
      <w:spacing w:before="0" w:line="240" w:lineRule="auto"/>
      <w:ind w:left="144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323A"/>
    <w:rPr>
      <w:rFonts w:ascii="Calibri" w:eastAsiaTheme="majorEastAsia" w:hAnsi="Calibri" w:cstheme="majorBidi"/>
      <w:b/>
      <w:spacing w:val="-10"/>
      <w:kern w:val="28"/>
      <w:sz w:val="72"/>
      <w:szCs w:val="56"/>
      <w:shd w:val="clear" w:color="auto" w:fill="FFFFFF" w:themeFill="background1"/>
    </w:rPr>
  </w:style>
  <w:style w:type="paragraph" w:styleId="Subtitle">
    <w:name w:val="Subtitle"/>
    <w:basedOn w:val="Normal"/>
    <w:next w:val="Normal"/>
    <w:link w:val="SubtitleChar"/>
    <w:uiPriority w:val="2"/>
    <w:qFormat/>
    <w:rsid w:val="00B64FE3"/>
    <w:pPr>
      <w:numPr>
        <w:ilvl w:val="1"/>
      </w:numPr>
      <w:pBdr>
        <w:left w:val="single" w:sz="48" w:space="0" w:color="800000" w:themeColor="accent2" w:themeShade="80"/>
      </w:pBdr>
      <w:shd w:val="clear" w:color="auto" w:fill="800000" w:themeFill="accent2" w:themeFillShade="80"/>
      <w:spacing w:before="0" w:after="120"/>
      <w:ind w:left="144"/>
      <w:contextualSpacing/>
    </w:pPr>
    <w:rPr>
      <w:rFonts w:ascii="Bebas Neue" w:eastAsiaTheme="minorEastAsia" w:hAnsi="Bebas Neue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B64FE3"/>
    <w:rPr>
      <w:rFonts w:ascii="Bebas Neue" w:eastAsiaTheme="minorEastAsia" w:hAnsi="Bebas Neue"/>
      <w:color w:val="FFFFFF" w:themeColor="background1"/>
      <w:spacing w:val="15"/>
      <w:sz w:val="36"/>
      <w:shd w:val="clear" w:color="auto" w:fill="800000" w:themeFill="accent2" w:themeFillShade="80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074C6"/>
    <w:rPr>
      <w:rFonts w:asciiTheme="majorHAnsi" w:eastAsiaTheme="majorEastAsia" w:hAnsiTheme="majorHAnsi" w:cstheme="majorBidi"/>
      <w:b/>
      <w:color w:val="800000" w:themeColor="accent2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5C7696"/>
    <w:rPr>
      <w:b/>
      <w:bCs/>
      <w:color w:val="800000" w:themeColor="accent2" w:themeShade="80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22A3D"/>
    <w:rPr>
      <w:rFonts w:asciiTheme="majorHAnsi" w:eastAsiaTheme="majorEastAsia" w:hAnsiTheme="majorHAnsi" w:cstheme="majorBidi"/>
      <w:b/>
      <w:color w:val="800000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0C5148"/>
    <w:rPr>
      <w:rFonts w:asciiTheme="majorHAnsi" w:eastAsiaTheme="majorEastAsia" w:hAnsiTheme="majorHAnsi" w:cstheme="majorBidi"/>
      <w:iCs/>
      <w:color w:val="800000" w:themeColor="accent2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B64FE3"/>
    <w:rPr>
      <w:rFonts w:ascii="Bebas Neue" w:eastAsiaTheme="majorEastAsia" w:hAnsi="Bebas Neue" w:cstheme="majorBidi"/>
      <w:color w:val="BF000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ght\AppData\Local\Microsoft\Office\16.0\DTS\en-US%7bBBBC6B52-31C4-43CA-8FCF-6E4A72AD35CA%7d\%7b027732D8-6442-4019-9384-4F4054FB8D7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{027732D8-6442-4019-9384-4F4054FB8D77}tf45325165_win32</Template>
  <TotalTime>0</TotalTime>
  <Pages>12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2021-10-20T15:34:00Z</dcterms:created>
  <dcterms:modified xsi:type="dcterms:W3CDTF">2021-10-20T15:34:00Z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